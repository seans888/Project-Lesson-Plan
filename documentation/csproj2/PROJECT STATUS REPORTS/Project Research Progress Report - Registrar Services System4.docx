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DA358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DA358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7718A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D635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13691B">
              <w:rPr>
                <w:rFonts w:cs="Arial"/>
                <w:sz w:val="20"/>
              </w:rPr>
              <w:t>/</w:t>
            </w:r>
            <w:r w:rsidR="007718AC">
              <w:rPr>
                <w:rFonts w:cs="Arial"/>
                <w:sz w:val="20"/>
              </w:rPr>
              <w:t>1</w:t>
            </w:r>
            <w:r w:rsidR="00C03736">
              <w:rPr>
                <w:rFonts w:cs="Arial"/>
                <w:sz w:val="20"/>
              </w:rPr>
              <w:t>6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DA7B32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 diagrams</w:t>
            </w:r>
          </w:p>
          <w:p w:rsidR="007718AC" w:rsidRDefault="007718AC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database</w:t>
            </w:r>
          </w:p>
          <w:p w:rsidR="00DA7B32" w:rsidRPr="00DA7B32" w:rsidRDefault="00D635CE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Adding more functionality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7718AC" w:rsidRPr="003557E7" w:rsidRDefault="007718AC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A358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A358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A358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A358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A358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A358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A358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718A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will focused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 the enrolment and grading part.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DA7B32">
        <w:rPr>
          <w:rFonts w:ascii="Arial" w:hAnsi="Arial" w:cs="Arial"/>
          <w:sz w:val="20"/>
          <w:szCs w:val="20"/>
        </w:rPr>
        <w:t>ne Deliverables, we are focusing on some of the changes in the diagrams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718AC" w:rsidP="009435EB">
            <w:pPr>
              <w:spacing w:before="40" w:after="40"/>
            </w:pPr>
            <w:r>
              <w:t>10/16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718AC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10/16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10/20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DA7B32">
              <w:rPr>
                <w:b w:val="0"/>
              </w:rPr>
              <w:t>now on schedule. We are just applying some changes on diagrams and in the prototype system for its next iteration.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>ocused in applying some changes in our diagrams and prototype system’s next iteration.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20</w:t>
                  </w:r>
                  <w:r w:rsidR="00C856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3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</w:t>
                  </w:r>
                  <w:r w:rsidR="00C03736">
                    <w:t xml:space="preserve">tone, the team is on schedule applying the changes on the </w:t>
                  </w:r>
                  <w:r w:rsidR="00C03736">
                    <w:lastRenderedPageBreak/>
                    <w:t>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lastRenderedPageBreak/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prototype system second iteration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03736" w:rsidP="008F4C3C">
                  <w:pPr>
                    <w:spacing w:before="40" w:after="40"/>
                  </w:pPr>
                  <w:r>
                    <w:t>10/17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635CE" w:rsidP="00F22B07">
                  <w:r>
                    <w:t>Second iteration of prototype still on process.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lastRenderedPageBreak/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  <w:bookmarkStart w:id="30" w:name="_GoBack"/>
                  <w:bookmarkEnd w:id="30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718A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718A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58E" w:rsidRDefault="00DA358E">
      <w:r>
        <w:separator/>
      </w:r>
    </w:p>
  </w:endnote>
  <w:endnote w:type="continuationSeparator" w:id="0">
    <w:p w:rsidR="00DA358E" w:rsidRDefault="00DA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718AC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718AC">
      <w:rPr>
        <w:noProof/>
        <w:sz w:val="18"/>
        <w:szCs w:val="18"/>
      </w:rPr>
      <w:t>10/16/2016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58E" w:rsidRDefault="00DA358E">
      <w:r>
        <w:separator/>
      </w:r>
    </w:p>
  </w:footnote>
  <w:footnote w:type="continuationSeparator" w:id="0">
    <w:p w:rsidR="00DA358E" w:rsidRDefault="00DA3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18AC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36A5E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144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23</cp:revision>
  <cp:lastPrinted>2004-07-12T06:29:00Z</cp:lastPrinted>
  <dcterms:created xsi:type="dcterms:W3CDTF">2013-05-08T02:00:00Z</dcterms:created>
  <dcterms:modified xsi:type="dcterms:W3CDTF">2016-10-16T10:09:00Z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