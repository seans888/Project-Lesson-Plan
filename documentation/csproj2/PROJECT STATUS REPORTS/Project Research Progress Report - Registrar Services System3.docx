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327A2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327A2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C037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D635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13691B">
              <w:rPr>
                <w:rFonts w:cs="Arial"/>
                <w:sz w:val="20"/>
              </w:rPr>
              <w:t>/</w:t>
            </w:r>
            <w:r w:rsidR="00C03736">
              <w:rPr>
                <w:rFonts w:cs="Arial"/>
                <w:sz w:val="20"/>
              </w:rPr>
              <w:t>06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Lavaroo</w:t>
            </w:r>
          </w:p>
        </w:tc>
        <w:tc>
          <w:tcPr>
            <w:tcW w:w="4197" w:type="dxa"/>
          </w:tcPr>
          <w:p w:rsidR="0013691B" w:rsidRDefault="00DA7B32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 diagrams</w:t>
            </w:r>
          </w:p>
          <w:p w:rsidR="00DA7B32" w:rsidRPr="00DA7B32" w:rsidRDefault="00D635CE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Adding more functionality</w:t>
            </w:r>
            <w:r w:rsidR="00DA7B32">
              <w:rPr>
                <w:rFonts w:cs="Arial"/>
                <w:sz w:val="20"/>
              </w:rPr>
              <w:t xml:space="preserve"> in prototype system</w:t>
            </w:r>
          </w:p>
          <w:p w:rsidR="00117912" w:rsidRPr="003557E7" w:rsidRDefault="00117912" w:rsidP="00117912">
            <w:pPr>
              <w:pStyle w:val="TableText"/>
              <w:spacing w:before="20" w:after="60"/>
              <w:ind w:left="252"/>
              <w:rPr>
                <w:rFonts w:cs="Arial"/>
                <w:sz w:val="20"/>
              </w:rPr>
            </w:pP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27A2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27A2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27A2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27A2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27A2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27A2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27A2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C0373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interview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>The project will focused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 the enrolment and grading part.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DA7B32">
        <w:rPr>
          <w:rFonts w:ascii="Arial" w:hAnsi="Arial" w:cs="Arial"/>
          <w:sz w:val="20"/>
          <w:szCs w:val="20"/>
        </w:rPr>
        <w:t>ne Deliverables, we are focusing on some of the changes in the diagrams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, </w:t>
      </w:r>
      <w:r w:rsidR="00C03736">
        <w:rPr>
          <w:rFonts w:ascii="Arial" w:hAnsi="Arial" w:cs="Arial"/>
          <w:color w:val="000000"/>
          <w:sz w:val="20"/>
          <w:szCs w:val="20"/>
        </w:rPr>
        <w:t>just having difficulty applying other functionalities on the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C03736" w:rsidP="009435EB">
            <w:pPr>
              <w:spacing w:before="40" w:after="40"/>
            </w:pPr>
            <w:r>
              <w:t>10/09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C03736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10/10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10/13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DA7B32">
              <w:rPr>
                <w:b w:val="0"/>
              </w:rPr>
              <w:t>now on schedule. We are just applying some changes on diagrams and in the prototype system for its next iteration.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>ocused in applying some changes in our diagrams and prototype system’s next iteration.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D635CE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Prototype’s next iterations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09/21/16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20</w:t>
                  </w:r>
                  <w:r w:rsidR="00C856C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C856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functionality in prototype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09/29/16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3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635CE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635CE" w:rsidRDefault="00C03736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</w:t>
                  </w:r>
                  <w:r w:rsidR="00D635CE">
                    <w:t xml:space="preserve"> the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0926/16</w:t>
                  </w:r>
                </w:p>
              </w:tc>
              <w:tc>
                <w:tcPr>
                  <w:tcW w:w="1606" w:type="dxa"/>
                  <w:vAlign w:val="top"/>
                </w:tcPr>
                <w:p w:rsidR="00D635CE" w:rsidRDefault="00C03736" w:rsidP="0013691B">
                  <w:pPr>
                    <w:spacing w:before="40" w:after="40"/>
                  </w:pPr>
                  <w:r>
                    <w:t>9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t>Based on our project miles</w:t>
                  </w:r>
                  <w:r w:rsidR="00C03736">
                    <w:t>tone, the team is on schedule applying the changes on the diagrams.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C03736">
                  <w:r>
                    <w:t xml:space="preserve">The team is </w:t>
                  </w:r>
                  <w:r w:rsidR="00C03736">
                    <w:t>focusing on adding functionalities on the prototype system.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03736" w:rsidP="00C856CE">
                  <w:pPr>
                    <w:spacing w:before="40" w:after="40"/>
                  </w:pPr>
                  <w:r>
                    <w:t>10/17</w:t>
                  </w:r>
                  <w:bookmarkStart w:id="27" w:name="_GoBack"/>
                  <w:bookmarkEnd w:id="27"/>
                  <w:r w:rsidR="00C856CE">
                    <w:t>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856CE" w:rsidP="00F22B07">
                  <w:r>
                    <w:t>Second milestone is on process.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Completion of prototype system second iteration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635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03736" w:rsidP="008F4C3C">
                  <w:pPr>
                    <w:spacing w:before="40" w:after="40"/>
                  </w:pPr>
                  <w:r>
                    <w:t>10/17</w:t>
                  </w:r>
                  <w:r w:rsidR="00D635C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635CE" w:rsidP="00F22B07">
                  <w:r>
                    <w:t>Second iteration of prototype still on process.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30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apply all the changes in some diagrams.</w:t>
                  </w:r>
                </w:p>
                <w:p w:rsidR="00C856CE" w:rsidRPr="00D6695C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</w:t>
                  </w:r>
                  <w:r w:rsidR="00D635CE">
                    <w:t xml:space="preserve"> start the second iteration of </w:t>
                  </w:r>
                  <w:r>
                    <w:t>the prototype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  <w:r w:rsidR="00B800D2">
                    <w:t>: N/A</w:t>
                  </w:r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  <w:r w:rsidR="00B800D2">
                    <w:t>: NA</w:t>
                  </w:r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  <w:r w:rsidR="00B800D2">
                    <w:t>: N/A</w:t>
                  </w:r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03736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>Mr. Ja</w:t>
      </w:r>
      <w:r w:rsidR="0017213B">
        <w:t>y</w:t>
      </w:r>
      <w:r w:rsidR="00F26784">
        <w:t>vee Cabardo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03736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A2D" w:rsidRDefault="00327A2D">
      <w:r>
        <w:separator/>
      </w:r>
    </w:p>
  </w:endnote>
  <w:endnote w:type="continuationSeparator" w:id="0">
    <w:p w:rsidR="00327A2D" w:rsidRDefault="0032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03736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03736">
      <w:rPr>
        <w:noProof/>
        <w:sz w:val="18"/>
        <w:szCs w:val="18"/>
      </w:rPr>
      <w:t>10/9/2016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A2D" w:rsidRDefault="00327A2D">
      <w:r>
        <w:separator/>
      </w:r>
    </w:p>
  </w:footnote>
  <w:footnote w:type="continuationSeparator" w:id="0">
    <w:p w:rsidR="00327A2D" w:rsidRDefault="00327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5669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7F16179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27A2D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346D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E77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3736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35CE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FBC23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138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21</cp:revision>
  <cp:lastPrinted>2004-07-12T06:29:00Z</cp:lastPrinted>
  <dcterms:created xsi:type="dcterms:W3CDTF">2013-05-08T02:00:00Z</dcterms:created>
  <dcterms:modified xsi:type="dcterms:W3CDTF">2016-10-09T10:09:00Z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