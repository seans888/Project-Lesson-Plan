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A72E7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A72E7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D635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D635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13691B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02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13691B" w:rsidRDefault="00DA7B32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 diagrams</w:t>
            </w:r>
          </w:p>
          <w:p w:rsidR="00DA7B32" w:rsidRPr="00DA7B32" w:rsidRDefault="00D635CE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Adding more functionality</w:t>
            </w:r>
            <w:r w:rsidR="00DA7B32">
              <w:rPr>
                <w:rFonts w:cs="Arial"/>
                <w:sz w:val="20"/>
              </w:rPr>
              <w:t xml:space="preserve"> in prototype system</w:t>
            </w:r>
          </w:p>
          <w:p w:rsidR="00117912" w:rsidRPr="003557E7" w:rsidRDefault="00117912" w:rsidP="00117912">
            <w:pPr>
              <w:pStyle w:val="TableText"/>
              <w:spacing w:before="20" w:after="60"/>
              <w:ind w:left="252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72E7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72E7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72E7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72E7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72E7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72E7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72E7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D635C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will focused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 the enrolment and grading part.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DA7B32">
        <w:rPr>
          <w:rFonts w:ascii="Arial" w:hAnsi="Arial" w:cs="Arial"/>
          <w:sz w:val="20"/>
          <w:szCs w:val="20"/>
        </w:rPr>
        <w:t>ne Deliverables, we are focusing on some of the changes in the diagrams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>, just applying the changes for some diagrams and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635CE" w:rsidP="009435EB">
            <w:pPr>
              <w:spacing w:before="40" w:after="40"/>
            </w:pPr>
            <w:r>
              <w:t>10/02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635CE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10/3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10/06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DA7B32">
              <w:rPr>
                <w:b w:val="0"/>
              </w:rPr>
              <w:t>now on schedule. We are just applying some changes on diagrams and in the prototype system for its next iteration.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>ocused in applying some changes in our diagrams and prototype system’s next iteration.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Updated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0926/16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  <w:bookmarkStart w:id="27" w:name="_GoBack"/>
                  <w:bookmarkEnd w:id="27"/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t>Based on our project milestone, the team is currently behind in changing the system model, erd diagram and data dictionary.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8F4C3C">
                  <w:r>
                    <w:t xml:space="preserve">The team is having a </w:t>
                  </w:r>
                  <w:r w:rsidR="0013691B">
                    <w:t>hard time revising the diagrams</w:t>
                  </w:r>
                  <w:r>
                    <w:t xml:space="preserve"> in meeting its due date.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856CE" w:rsidP="00C856CE">
                  <w:pPr>
                    <w:spacing w:before="40" w:after="40"/>
                  </w:pPr>
                  <w:r>
                    <w:t>09/29/16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856CE" w:rsidP="00F22B07">
                  <w:r>
                    <w:t>Second milestone is on process.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Completion of prototype system second iteration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635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10/8/16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635CE" w:rsidP="00F22B07">
                  <w:r>
                    <w:t>Second iteration of prototype still on process.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30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start the second iteration of </w:t>
                  </w:r>
                  <w:r>
                    <w:t>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635C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>Mr. Ja</w:t>
      </w:r>
      <w:r w:rsidR="0017213B">
        <w:t>y</w:t>
      </w:r>
      <w:r w:rsidR="00F26784">
        <w:t>vee Cabardo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635C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E77" w:rsidRDefault="00A72E77">
      <w:r>
        <w:separator/>
      </w:r>
    </w:p>
  </w:endnote>
  <w:endnote w:type="continuationSeparator" w:id="0">
    <w:p w:rsidR="00A72E77" w:rsidRDefault="00A7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635CE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635CE">
      <w:rPr>
        <w:noProof/>
        <w:sz w:val="18"/>
        <w:szCs w:val="18"/>
      </w:rPr>
      <w:t>10/2/2016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E77" w:rsidRDefault="00A72E77">
      <w:r>
        <w:separator/>
      </w:r>
    </w:p>
  </w:footnote>
  <w:footnote w:type="continuationSeparator" w:id="0">
    <w:p w:rsidR="00A72E77" w:rsidRDefault="00A72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5669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7F16179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22CA7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129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19</cp:revision>
  <cp:lastPrinted>2004-07-12T06:29:00Z</cp:lastPrinted>
  <dcterms:created xsi:type="dcterms:W3CDTF">2013-05-08T02:00:00Z</dcterms:created>
  <dcterms:modified xsi:type="dcterms:W3CDTF">2016-10-02T11:50:00Z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