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B3634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B3634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2815B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11/14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2815B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13691B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14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13691B" w:rsidRDefault="0013691B" w:rsidP="005E52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7718AC" w:rsidRDefault="007718AC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database</w:t>
            </w:r>
          </w:p>
          <w:p w:rsidR="00DA7B32" w:rsidRPr="00DA7B32" w:rsidRDefault="00D635CE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Adding more functionality</w:t>
            </w:r>
            <w:r w:rsidR="00DA7B32">
              <w:rPr>
                <w:rFonts w:cs="Arial"/>
                <w:sz w:val="20"/>
              </w:rPr>
              <w:t xml:space="preserve"> in prototype system</w:t>
            </w:r>
          </w:p>
          <w:p w:rsidR="007718AC" w:rsidRPr="003557E7" w:rsidRDefault="007718AC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63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63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63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63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634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63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634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2815B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 xml:space="preserve">The project will </w:t>
      </w:r>
      <w:r w:rsidR="002815BD">
        <w:rPr>
          <w:rFonts w:ascii="Arial" w:hAnsi="Arial" w:cs="Arial"/>
          <w:sz w:val="20"/>
          <w:szCs w:val="20"/>
        </w:rPr>
        <w:t>focus</w:t>
      </w:r>
      <w:r>
        <w:rPr>
          <w:rFonts w:ascii="Arial" w:hAnsi="Arial" w:cs="Arial"/>
          <w:sz w:val="20"/>
          <w:szCs w:val="20"/>
        </w:rPr>
        <w:t xml:space="preserve">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</w:t>
      </w:r>
      <w:r w:rsidR="002815BD">
        <w:rPr>
          <w:rFonts w:ascii="Arial" w:hAnsi="Arial" w:cs="Arial"/>
          <w:sz w:val="20"/>
          <w:szCs w:val="20"/>
        </w:rPr>
        <w:t xml:space="preserve"> the enrolment and grade submission of teachers.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2815BD">
        <w:rPr>
          <w:rFonts w:ascii="Arial" w:hAnsi="Arial" w:cs="Arial"/>
          <w:sz w:val="20"/>
          <w:szCs w:val="20"/>
        </w:rPr>
        <w:t>ne Deliverables, the team is focus in finalizing the database that will be needed on the system</w:t>
      </w:r>
      <w:r w:rsidR="00DA7B32">
        <w:rPr>
          <w:rFonts w:ascii="Arial" w:hAnsi="Arial" w:cs="Arial"/>
          <w:sz w:val="20"/>
          <w:szCs w:val="20"/>
        </w:rPr>
        <w:t xml:space="preserve">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815BD" w:rsidP="009435EB">
            <w:pPr>
              <w:spacing w:before="40" w:after="40"/>
            </w:pPr>
            <w:r>
              <w:t>11/13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815BD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11/14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11/17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771B90">
              <w:rPr>
                <w:b w:val="0"/>
              </w:rPr>
              <w:t xml:space="preserve">now on schedule. The team is focused in </w:t>
            </w:r>
            <w:r w:rsidR="002815BD">
              <w:rPr>
                <w:b w:val="0"/>
              </w:rPr>
              <w:t xml:space="preserve">finalizing the system database and </w:t>
            </w:r>
            <w:r w:rsidR="00771B90">
              <w:rPr>
                <w:b w:val="0"/>
              </w:rPr>
              <w:t>adding more functionalities to the prototype system.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771B9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 xml:space="preserve">ocused </w:t>
            </w:r>
            <w:r w:rsidR="00771B90">
              <w:rPr>
                <w:b w:val="0"/>
                <w:iCs/>
              </w:rPr>
              <w:t>in completing the prototype</w:t>
            </w:r>
            <w:r w:rsidR="002815BD">
              <w:rPr>
                <w:b w:val="0"/>
                <w:iCs/>
              </w:rPr>
              <w:t xml:space="preserve"> iterations.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20</w:t>
                  </w:r>
                  <w:r w:rsidR="00C856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3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10/16</w:t>
                  </w:r>
                  <w:r w:rsidR="00D635C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8AC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8AC" w:rsidRDefault="007718AC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10/16/16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8AC" w:rsidRDefault="002815BD" w:rsidP="0013691B">
                  <w:pPr>
                    <w:spacing w:before="40" w:after="40"/>
                  </w:pPr>
                  <w:r>
                    <w:t>80</w:t>
                  </w:r>
                  <w:r w:rsidR="007718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B90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B90" w:rsidRDefault="00771B90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Adding User Permission Control to the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10/23/16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B90" w:rsidRDefault="002815BD" w:rsidP="0013691B">
                  <w:pPr>
                    <w:spacing w:before="40" w:after="40"/>
                  </w:pPr>
                  <w:r>
                    <w:t>80</w:t>
                  </w:r>
                  <w:r w:rsidR="00771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lastRenderedPageBreak/>
                    <w:t>Based on our project miles</w:t>
                  </w:r>
                  <w:r w:rsidR="00C03736">
                    <w:t>tone, the team is on schedule applying the changes on the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856CE" w:rsidP="00F22B07">
                  <w:r>
                    <w:t>Second milestone is on process.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</w:t>
                  </w:r>
                  <w:r w:rsidR="002815BD">
                    <w:t xml:space="preserve">tion of prototype system </w:t>
                  </w:r>
                  <w:r>
                    <w:t>iteration</w:t>
                  </w:r>
                  <w:r w:rsidR="002815BD">
                    <w:t>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635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71B90" w:rsidP="008F4C3C">
                  <w:pPr>
                    <w:spacing w:before="40" w:after="40"/>
                  </w:pPr>
                  <w:r>
                    <w:t>10/24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2815BD" w:rsidP="00F22B07">
                  <w:r>
                    <w:t>Third</w:t>
                  </w:r>
                  <w:r w:rsidR="00D635CE">
                    <w:t xml:space="preserve"> iteration of prototype still on process.</w:t>
                  </w:r>
                </w:p>
              </w:tc>
            </w:tr>
            <w:tr w:rsidR="002815B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2815BD" w:rsidRDefault="002815BD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Complete and finalized system database</w:t>
                  </w:r>
                </w:p>
              </w:tc>
              <w:tc>
                <w:tcPr>
                  <w:tcW w:w="1080" w:type="dxa"/>
                  <w:vAlign w:val="top"/>
                </w:tcPr>
                <w:p w:rsidR="002815BD" w:rsidRDefault="002815BD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2815BD" w:rsidRDefault="002815BD" w:rsidP="008F4C3C">
                  <w:pPr>
                    <w:spacing w:before="40" w:after="40"/>
                  </w:pPr>
                  <w:r>
                    <w:t>11/17/16</w:t>
                  </w:r>
                </w:p>
              </w:tc>
              <w:tc>
                <w:tcPr>
                  <w:tcW w:w="900" w:type="dxa"/>
                  <w:vAlign w:val="top"/>
                </w:tcPr>
                <w:p w:rsidR="002815BD" w:rsidRDefault="002815BD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2815BD" w:rsidRDefault="002815BD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9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7718A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</w:t>
                  </w:r>
                  <w:r w:rsidR="007718AC">
                    <w:t>finish adding functionalities to 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0"/>
                </w:p>
                <w:bookmarkStart w:id="31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1"/>
                  <w:r w:rsidR="00B800D2">
                    <w:t>: N/A</w:t>
                  </w:r>
                </w:p>
                <w:bookmarkStart w:id="32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2"/>
                  <w:r w:rsidR="00B800D2">
                    <w:t>: NA</w:t>
                  </w:r>
                </w:p>
                <w:bookmarkStart w:id="33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3"/>
                  <w:r w:rsidR="00B800D2">
                    <w:t>: N/A</w:t>
                  </w:r>
                </w:p>
                <w:bookmarkStart w:id="34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6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815B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7" w:name="_Toc527953323"/>
      <w:bookmarkStart w:id="38" w:name="_Toc67755745"/>
      <w:bookmarkStart w:id="39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0" w:name="_Toc527953324"/>
      <w:bookmarkEnd w:id="37"/>
      <w:r w:rsidR="00E37DB8" w:rsidRPr="00A951FF">
        <w:rPr>
          <w:sz w:val="26"/>
          <w:szCs w:val="26"/>
        </w:rPr>
        <w:t>PPROVALS</w:t>
      </w:r>
      <w:bookmarkEnd w:id="38"/>
      <w:bookmarkEnd w:id="3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>Mr. Ja</w:t>
      </w:r>
      <w:r w:rsidR="0017213B">
        <w:t>y</w:t>
      </w:r>
      <w:r w:rsidR="00F26784">
        <w:t>vee Cabardo</w:t>
      </w:r>
      <w:bookmarkStart w:id="41" w:name="_GoBack"/>
      <w:bookmarkEnd w:id="41"/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0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815B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4F" w:rsidRDefault="00B3634F">
      <w:r>
        <w:separator/>
      </w:r>
    </w:p>
  </w:endnote>
  <w:endnote w:type="continuationSeparator" w:id="0">
    <w:p w:rsidR="00B3634F" w:rsidRDefault="00B3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815BD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815BD">
      <w:rPr>
        <w:noProof/>
        <w:sz w:val="18"/>
        <w:szCs w:val="18"/>
      </w:rPr>
      <w:t>11/13/2016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4F" w:rsidRDefault="00B3634F">
      <w:r>
        <w:separator/>
      </w:r>
    </w:p>
  </w:footnote>
  <w:footnote w:type="continuationSeparator" w:id="0">
    <w:p w:rsidR="00B3634F" w:rsidRDefault="00B36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5669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2E944268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15BD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2D77"/>
    <w:rsid w:val="005C1B07"/>
    <w:rsid w:val="005C6B99"/>
    <w:rsid w:val="005D00AA"/>
    <w:rsid w:val="005E52B2"/>
    <w:rsid w:val="005F7092"/>
    <w:rsid w:val="005F7DD6"/>
    <w:rsid w:val="00606E33"/>
    <w:rsid w:val="006159CB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18AC"/>
    <w:rsid w:val="00771B90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3634F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358E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6DCFA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155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28</cp:revision>
  <cp:lastPrinted>2004-07-12T06:29:00Z</cp:lastPrinted>
  <dcterms:created xsi:type="dcterms:W3CDTF">2013-05-08T02:00:00Z</dcterms:created>
  <dcterms:modified xsi:type="dcterms:W3CDTF">2016-11-13T09:55:00Z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