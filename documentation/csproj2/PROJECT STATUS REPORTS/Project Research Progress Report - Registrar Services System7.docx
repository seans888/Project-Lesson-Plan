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7B6B94" w:rsidP="00DA34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Project/Research Progress</w:t>
      </w:r>
      <w:r w:rsidR="000472CA" w:rsidRPr="00AC1680">
        <w:rPr>
          <w:b/>
          <w:sz w:val="40"/>
          <w:szCs w:val="40"/>
        </w:rPr>
        <w:t xml:space="preserve"> Report</w:t>
      </w:r>
    </w:p>
    <w:p w:rsidR="00AC1680" w:rsidRDefault="005B0F5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117912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</w:t>
      </w:r>
      <w:r w:rsidR="007B6B94">
        <w:rPr>
          <w:rFonts w:cs="Arial"/>
          <w:b/>
          <w:sz w:val="22"/>
          <w:szCs w:val="22"/>
        </w:rPr>
        <w:t xml:space="preserve">roject Name: Registrar Services </w:t>
      </w:r>
      <w:r>
        <w:rPr>
          <w:rFonts w:cs="Arial"/>
          <w:b/>
          <w:sz w:val="22"/>
          <w:szCs w:val="22"/>
        </w:rPr>
        <w:t>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="00117912">
        <w:rPr>
          <w:rFonts w:cs="Arial"/>
          <w:b/>
          <w:sz w:val="22"/>
          <w:szCs w:val="22"/>
        </w:rPr>
        <w:t>:   S</w:t>
      </w:r>
      <w:r w:rsidR="0076346D">
        <w:rPr>
          <w:rFonts w:cs="Arial"/>
          <w:b/>
          <w:sz w:val="22"/>
          <w:szCs w:val="22"/>
        </w:rPr>
        <w:t>oCIT</w:t>
      </w:r>
      <w:r w:rsidR="00117912">
        <w:rPr>
          <w:rFonts w:cs="Arial"/>
          <w:b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="00DA7B32">
        <w:rPr>
          <w:rFonts w:cs="Arial"/>
          <w:b/>
          <w:sz w:val="22"/>
          <w:szCs w:val="22"/>
        </w:rPr>
        <w:t>:    CSPROJ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5B0F5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41"/>
        <w:gridCol w:w="4341"/>
      </w:tblGrid>
      <w:tr w:rsidR="003557E7" w:rsidRPr="003E4190" w:rsidTr="00117912">
        <w:trPr>
          <w:trHeight w:val="20"/>
        </w:trPr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41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Orven Cueto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3557E7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Pr="003557E7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117912" w:rsidRPr="003557E7" w:rsidTr="00117912">
        <w:trPr>
          <w:trHeight w:val="351"/>
        </w:trPr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Lavarro</w:t>
            </w:r>
          </w:p>
        </w:tc>
        <w:tc>
          <w:tcPr>
            <w:tcW w:w="4341" w:type="dxa"/>
            <w:tcMar>
              <w:top w:w="43" w:type="dxa"/>
              <w:bottom w:w="43" w:type="dxa"/>
            </w:tcMar>
          </w:tcPr>
          <w:p w:rsidR="00117912" w:rsidRDefault="00117912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76346D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Project/Research Progress </w:t>
      </w:r>
      <w:r w:rsidR="000472CA" w:rsidRPr="003557E7">
        <w:rPr>
          <w:b/>
          <w:sz w:val="22"/>
          <w:szCs w:val="22"/>
        </w:rPr>
        <w:t>Report</w:t>
      </w:r>
      <w:r w:rsidR="00EE26C5"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="00EE26C5"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8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77"/>
        <w:gridCol w:w="1277"/>
        <w:gridCol w:w="2007"/>
        <w:gridCol w:w="4197"/>
      </w:tblGrid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1277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7" w:type="dxa"/>
          </w:tcPr>
          <w:p w:rsidR="004C4A05" w:rsidRPr="003557E7" w:rsidRDefault="00C6395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</w:t>
            </w:r>
            <w:r w:rsidR="002153BB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Neil Cueto</w:t>
            </w:r>
          </w:p>
        </w:tc>
        <w:tc>
          <w:tcPr>
            <w:tcW w:w="4197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11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4C4A05" w:rsidRPr="003557E7" w:rsidRDefault="0011791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7" w:type="dxa"/>
          </w:tcPr>
          <w:p w:rsidR="004C4A05" w:rsidRPr="003557E7" w:rsidRDefault="002815B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13691B">
              <w:rPr>
                <w:rFonts w:cs="Arial"/>
                <w:sz w:val="20"/>
              </w:rPr>
              <w:t>/</w:t>
            </w:r>
            <w:r w:rsidR="00C6395D">
              <w:rPr>
                <w:rFonts w:cs="Arial"/>
                <w:sz w:val="20"/>
              </w:rPr>
              <w:t>20</w:t>
            </w:r>
            <w:r w:rsidR="00117912">
              <w:rPr>
                <w:rFonts w:cs="Arial"/>
                <w:sz w:val="20"/>
              </w:rPr>
              <w:t>/16</w:t>
            </w:r>
          </w:p>
        </w:tc>
        <w:tc>
          <w:tcPr>
            <w:tcW w:w="2007" w:type="dxa"/>
          </w:tcPr>
          <w:p w:rsidR="004C4A05" w:rsidRDefault="00117912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Jonathan Abalon</w:t>
            </w:r>
          </w:p>
          <w:p w:rsidR="0013691B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Aaron Dagatan</w:t>
            </w:r>
          </w:p>
          <w:p w:rsidR="0013691B" w:rsidRPr="003557E7" w:rsidRDefault="0013691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Joshua Lavaroo</w:t>
            </w:r>
          </w:p>
        </w:tc>
        <w:tc>
          <w:tcPr>
            <w:tcW w:w="4197" w:type="dxa"/>
          </w:tcPr>
          <w:p w:rsidR="007718AC" w:rsidRDefault="007718AC" w:rsidP="00C6395D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DA7B32" w:rsidRPr="00DA7B32" w:rsidRDefault="00C6395D" w:rsidP="00DA7B32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User permission</w:t>
            </w:r>
            <w:r w:rsidR="00DA7B32">
              <w:rPr>
                <w:rFonts w:cs="Arial"/>
                <w:sz w:val="20"/>
              </w:rPr>
              <w:t xml:space="preserve"> in prototype system</w:t>
            </w:r>
          </w:p>
          <w:p w:rsidR="007718AC" w:rsidRPr="003557E7" w:rsidRDefault="007718AC" w:rsidP="007718A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7845AF" w:rsidRPr="003557E7" w:rsidTr="00117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7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200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97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PROJECT/RESEARCH PROGRESS REPORT</w:t>
        </w:r>
        <w:r w:rsidR="00080D2B" w:rsidRPr="00126FE1">
          <w:rPr>
            <w:rStyle w:val="Hyperlink"/>
            <w:noProof/>
          </w:rPr>
          <w:t xml:space="preserve">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B0F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>/RESEARCH PROGRESS REPORT</w:t>
        </w:r>
        <w:r w:rsidR="00080D2B" w:rsidRPr="00126FE1">
          <w:rPr>
            <w:rStyle w:val="Hyperlink"/>
            <w:noProof/>
          </w:rPr>
          <w:t xml:space="preserve">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B0F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76346D">
          <w:rPr>
            <w:rStyle w:val="Hyperlink"/>
          </w:rPr>
          <w:t xml:space="preserve">Project/Research Progress </w:t>
        </w:r>
        <w:r w:rsidR="00080D2B" w:rsidRPr="00126FE1">
          <w:rPr>
            <w:rStyle w:val="Hyperlink"/>
          </w:rPr>
          <w:t>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B0F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</w:t>
        </w:r>
        <w:r w:rsidR="0076346D">
          <w:rPr>
            <w:rStyle w:val="Hyperlink"/>
          </w:rPr>
          <w:t>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B0F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76346D">
          <w:rPr>
            <w:rStyle w:val="Hyperlink"/>
            <w:noProof/>
          </w:rPr>
          <w:t>PROJECT</w:t>
        </w:r>
        <w:r w:rsidR="0076346D" w:rsidRPr="0076346D">
          <w:rPr>
            <w:rStyle w:val="Hyperlink"/>
            <w:noProof/>
          </w:rPr>
          <w:t xml:space="preserve">/RESEARCH PROGRESS REPORT </w:t>
        </w:r>
        <w:r w:rsidR="00080D2B" w:rsidRPr="00126FE1">
          <w:rPr>
            <w:rStyle w:val="Hyperlink"/>
            <w:noProof/>
          </w:rPr>
          <w:t>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B0F5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B0F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B0F5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</w:t>
        </w:r>
        <w:r w:rsidR="0076346D" w:rsidRPr="0076346D">
          <w:rPr>
            <w:rStyle w:val="Hyperlink"/>
          </w:rPr>
          <w:t>/Research Progress</w:t>
        </w:r>
        <w:r w:rsidR="00080D2B" w:rsidRPr="00126FE1">
          <w:rPr>
            <w:rStyle w:val="Hyperlink"/>
          </w:rPr>
          <w:t xml:space="preserve">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117912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</w:t>
      </w:r>
      <w:r w:rsidR="0076346D" w:rsidRPr="0076346D">
        <w:rPr>
          <w:sz w:val="26"/>
          <w:szCs w:val="26"/>
        </w:rPr>
        <w:t>/Research Progress</w:t>
      </w:r>
      <w:r w:rsidR="0076346D" w:rsidRPr="0076346D">
        <w:rPr>
          <w:sz w:val="24"/>
        </w:rPr>
        <w:t xml:space="preserve"> </w:t>
      </w:r>
      <w:r w:rsidR="00A31CBF" w:rsidRPr="003A1956">
        <w:rPr>
          <w:sz w:val="26"/>
          <w:szCs w:val="26"/>
        </w:rPr>
        <w:t>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="0076346D">
        <w:rPr>
          <w:iCs/>
        </w:rPr>
        <w:t xml:space="preserve">Project/Research Progress </w:t>
      </w:r>
      <w:r w:rsidRPr="00E33DA8">
        <w:rPr>
          <w:iCs/>
        </w:rPr>
        <w:t>Report</w:t>
      </w:r>
      <w:r>
        <w:t xml:space="preserve"> is a document that Project Managers </w:t>
      </w:r>
      <w:r w:rsidR="00251044">
        <w:t xml:space="preserve">may use as a means of </w:t>
      </w:r>
      <w:r>
        <w:t>formal</w:t>
      </w:r>
      <w:r w:rsidR="0076346D">
        <w:t xml:space="preserve"> regular reporting on the progress</w:t>
      </w:r>
      <w:r>
        <w:t xml:space="preserve">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6395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76346D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>
        <w:rPr>
          <w:sz w:val="26"/>
          <w:szCs w:val="26"/>
        </w:rPr>
        <w:t xml:space="preserve">PROJECT/RESEARCH PROGRESS </w:t>
      </w:r>
      <w:r w:rsidR="0020544A" w:rsidRPr="003A1956">
        <w:rPr>
          <w:sz w:val="26"/>
          <w:szCs w:val="26"/>
        </w:rPr>
        <w:t>REPORT TEMPLATE</w:t>
      </w:r>
      <w:bookmarkEnd w:id="19"/>
    </w:p>
    <w:p w:rsidR="007B0604" w:rsidRDefault="007B6B94" w:rsidP="003A1956">
      <w:pPr>
        <w:pStyle w:val="Heading2"/>
        <w:spacing w:before="480" w:after="240"/>
      </w:pPr>
      <w:bookmarkStart w:id="20" w:name="_Toc77392559"/>
      <w:r>
        <w:t>Project/Research Progress</w:t>
      </w:r>
      <w:r w:rsidR="005C6B99">
        <w:t xml:space="preserve"> Report Details</w:t>
      </w:r>
      <w:bookmarkEnd w:id="20"/>
    </w:p>
    <w:p w:rsidR="00117912" w:rsidRDefault="00DA7B32" w:rsidP="00DA7B32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ab/>
        <w:t>T</w:t>
      </w:r>
      <w:r w:rsidR="00117912">
        <w:rPr>
          <w:rFonts w:ascii="Arial" w:hAnsi="Arial" w:cs="Arial"/>
          <w:color w:val="000000"/>
          <w:sz w:val="20"/>
          <w:szCs w:val="20"/>
        </w:rPr>
        <w:t>he team is now focused in analysing and understanding rel</w:t>
      </w:r>
      <w:r>
        <w:rPr>
          <w:rFonts w:ascii="Arial" w:hAnsi="Arial" w:cs="Arial"/>
          <w:color w:val="000000"/>
          <w:sz w:val="20"/>
          <w:szCs w:val="20"/>
        </w:rPr>
        <w:t>ated systems that will serve as a guide in improving the prototype system the we are developing.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We are now managing communications and </w:t>
      </w:r>
      <w:r w:rsidR="00F47844">
        <w:rPr>
          <w:rFonts w:ascii="Arial" w:hAnsi="Arial" w:cs="Arial"/>
          <w:color w:val="000000"/>
          <w:sz w:val="20"/>
          <w:szCs w:val="20"/>
        </w:rPr>
        <w:t xml:space="preserve">interview </w:t>
      </w:r>
      <w:r w:rsidR="00117912">
        <w:rPr>
          <w:rFonts w:ascii="Arial" w:hAnsi="Arial" w:cs="Arial"/>
          <w:color w:val="000000"/>
          <w:sz w:val="20"/>
          <w:szCs w:val="20"/>
        </w:rPr>
        <w:t>schedule</w:t>
      </w:r>
      <w:r w:rsidR="00F47844">
        <w:rPr>
          <w:rFonts w:ascii="Arial" w:hAnsi="Arial" w:cs="Arial"/>
          <w:color w:val="000000"/>
          <w:sz w:val="20"/>
          <w:szCs w:val="20"/>
        </w:rPr>
        <w:t>s on clie</w:t>
      </w:r>
      <w:r>
        <w:rPr>
          <w:rFonts w:ascii="Arial" w:hAnsi="Arial" w:cs="Arial"/>
          <w:color w:val="000000"/>
          <w:sz w:val="20"/>
          <w:szCs w:val="20"/>
        </w:rPr>
        <w:t>nt for us to show the iterations of our project.</w:t>
      </w:r>
      <w:r w:rsidR="00117912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F47844" w:rsidRDefault="00F4784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 xml:space="preserve">The project will </w:t>
      </w:r>
      <w:r w:rsidR="002815BD">
        <w:rPr>
          <w:rFonts w:ascii="Arial" w:hAnsi="Arial" w:cs="Arial"/>
          <w:sz w:val="20"/>
          <w:szCs w:val="20"/>
        </w:rPr>
        <w:t>focus</w:t>
      </w:r>
      <w:r>
        <w:rPr>
          <w:rFonts w:ascii="Arial" w:hAnsi="Arial" w:cs="Arial"/>
          <w:sz w:val="20"/>
          <w:szCs w:val="20"/>
        </w:rPr>
        <w:t xml:space="preserve"> on services that the Registrar of the school offers to its stud</w:t>
      </w:r>
      <w:r w:rsidR="00DA7B32">
        <w:rPr>
          <w:rFonts w:ascii="Arial" w:hAnsi="Arial" w:cs="Arial"/>
          <w:sz w:val="20"/>
          <w:szCs w:val="20"/>
        </w:rPr>
        <w:t>ents mainly</w:t>
      </w:r>
      <w:r w:rsidR="002815BD">
        <w:rPr>
          <w:rFonts w:ascii="Arial" w:hAnsi="Arial" w:cs="Arial"/>
          <w:sz w:val="20"/>
          <w:szCs w:val="20"/>
        </w:rPr>
        <w:t xml:space="preserve"> the enrolment and grade submission of teachers.</w:t>
      </w:r>
    </w:p>
    <w:bookmarkEnd w:id="22"/>
    <w:p w:rsidR="00F47844" w:rsidRPr="00DA7B32" w:rsidRDefault="00F47844" w:rsidP="00DA7B32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Milesto</w:t>
      </w:r>
      <w:r w:rsidR="002815BD">
        <w:rPr>
          <w:rFonts w:ascii="Arial" w:hAnsi="Arial" w:cs="Arial"/>
          <w:sz w:val="20"/>
          <w:szCs w:val="20"/>
        </w:rPr>
        <w:t>ne Deliverables, the team is focus in finalizing the database that will be needed on the system</w:t>
      </w:r>
      <w:r w:rsidR="00DA7B32">
        <w:rPr>
          <w:rFonts w:ascii="Arial" w:hAnsi="Arial" w:cs="Arial"/>
          <w:sz w:val="20"/>
          <w:szCs w:val="20"/>
        </w:rPr>
        <w:t xml:space="preserve"> and the next iteration of the prototype system.</w:t>
      </w:r>
      <w:bookmarkStart w:id="23" w:name="Text7"/>
    </w:p>
    <w:bookmarkStart w:id="24" w:name="Text8"/>
    <w:bookmarkEnd w:id="23"/>
    <w:p w:rsidR="00F47844" w:rsidRPr="00F47844" w:rsidRDefault="00F47844" w:rsidP="00F4784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 N/A]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F47844" w:rsidRDefault="00F47844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5" w:name="Text9"/>
      <w:bookmarkEnd w:id="24"/>
      <w:r>
        <w:rPr>
          <w:rFonts w:ascii="Arial" w:hAnsi="Arial" w:cs="Arial"/>
          <w:color w:val="000000"/>
          <w:sz w:val="20"/>
          <w:szCs w:val="20"/>
        </w:rPr>
        <w:t>Risk Management Report –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 N/A</w:t>
      </w:r>
    </w:p>
    <w:bookmarkEnd w:id="25"/>
    <w:p w:rsidR="00D916B6" w:rsidRPr="003A1956" w:rsidRDefault="002153B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Issue Report – No specific issue so far</w:t>
      </w:r>
      <w:r w:rsidR="00DA7B32">
        <w:rPr>
          <w:rFonts w:ascii="Arial" w:hAnsi="Arial" w:cs="Arial"/>
          <w:color w:val="000000"/>
          <w:sz w:val="20"/>
          <w:szCs w:val="20"/>
        </w:rPr>
        <w:t xml:space="preserve">, </w:t>
      </w:r>
      <w:r w:rsidR="00C03736">
        <w:rPr>
          <w:rFonts w:ascii="Arial" w:hAnsi="Arial" w:cs="Arial"/>
          <w:color w:val="000000"/>
          <w:sz w:val="20"/>
          <w:szCs w:val="20"/>
        </w:rPr>
        <w:t>just having difficulty applying other functionalities on the prototype system.</w:t>
      </w:r>
    </w:p>
    <w:p w:rsidR="007B0604" w:rsidRDefault="0076346D" w:rsidP="003A1956">
      <w:pPr>
        <w:pStyle w:val="Heading2"/>
        <w:spacing w:before="480" w:after="240"/>
      </w:pPr>
      <w:bookmarkStart w:id="26" w:name="_Toc77392560"/>
      <w:r>
        <w:t xml:space="preserve">Project/Research Progress </w:t>
      </w:r>
      <w:r w:rsidR="007407E0">
        <w:t>Report Template</w:t>
      </w:r>
      <w:bookmarkEnd w:id="2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153BB" w:rsidRPr="002153BB" w:rsidRDefault="002153BB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Neil Orven Cueto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C6395D" w:rsidP="009435EB">
            <w:pPr>
              <w:spacing w:before="40" w:after="40"/>
            </w:pPr>
            <w:r>
              <w:t>11/20</w:t>
            </w:r>
            <w:r w:rsidR="002153BB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C6395D" w:rsidP="002153B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11/21</w:t>
            </w:r>
            <w:r w:rsidR="002153BB">
              <w:t>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11/24</w:t>
            </w:r>
            <w:r w:rsidR="002153BB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153BB" w:rsidP="00DA7B3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Project is </w:t>
            </w:r>
            <w:r w:rsidR="00771B90">
              <w:rPr>
                <w:b w:val="0"/>
              </w:rPr>
              <w:t>now on schedule. The team is focused in adding more functionalities to the prototype system.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153BB" w:rsidP="00771B9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f</w:t>
            </w:r>
            <w:r w:rsidR="00DA7B32">
              <w:rPr>
                <w:b w:val="0"/>
                <w:iCs/>
              </w:rPr>
              <w:t xml:space="preserve">ocused </w:t>
            </w:r>
            <w:r w:rsidR="00771B90">
              <w:rPr>
                <w:b w:val="0"/>
                <w:iCs/>
              </w:rPr>
              <w:t>in completing the prototype</w:t>
            </w:r>
            <w:r w:rsidR="002815BD">
              <w:rPr>
                <w:b w:val="0"/>
                <w:iCs/>
              </w:rPr>
              <w:t xml:space="preserve"> iterations.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153BB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 xml:space="preserve">Understand the </w:t>
                  </w:r>
                  <w:r w:rsidR="009D742C">
                    <w:t xml:space="preserve">client’s </w:t>
                  </w:r>
                  <w:r>
                    <w:t>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153BB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statement of the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objective of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811B77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691B" w:rsidP="00811B77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D742C" w:rsidP="009D742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the scope of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D742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691B" w:rsidP="00CD4105">
                  <w:pPr>
                    <w:spacing w:before="40" w:after="40"/>
                  </w:pPr>
                  <w:r>
                    <w:t>10</w:t>
                  </w:r>
                  <w:r w:rsidR="009D742C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9D742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1093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  <w:gridCol w:w="2557"/>
            </w:tblGrid>
            <w:tr w:rsidR="00811B77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 in 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13691B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B6B94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9D742C">
                    <w:t xml:space="preserve"> in ERD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9D742C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9D742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D742C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B6B94" w:rsidP="004709C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information</w:t>
                  </w:r>
                  <w:r w:rsidR="004709C9">
                    <w:t xml:space="preserve"> in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08/11</w:t>
                  </w:r>
                  <w:r w:rsidR="004709C9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B6B94" w:rsidP="00CD4105">
                  <w:pPr>
                    <w:spacing w:before="40" w:after="40"/>
                  </w:pPr>
                  <w:r>
                    <w:t>95</w:t>
                  </w:r>
                  <w:r w:rsidR="004709C9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709C9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13691B" w:rsidP="00D635CE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13691B" w:rsidRDefault="0013691B" w:rsidP="007B6B94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Default="0013691B" w:rsidP="0013691B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13691B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165"/>
              </w:trPr>
              <w:tc>
                <w:tcPr>
                  <w:tcW w:w="8381" w:type="dxa"/>
                  <w:gridSpan w:val="4"/>
                </w:tcPr>
                <w:p w:rsidR="0013691B" w:rsidRPr="00C13EAB" w:rsidRDefault="0013691B" w:rsidP="0013691B">
                  <w:r w:rsidRPr="00C13EAB">
                    <w:t>Milestone 2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7B6B94" w:rsidP="007B6B94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Start of prototype project (first iteration)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08/13/16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3691B" w:rsidRDefault="007B6B94" w:rsidP="0013691B">
                  <w:pPr>
                    <w:spacing w:before="40" w:after="40"/>
                  </w:pPr>
                  <w:r>
                    <w:t>25%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3691B" w:rsidRPr="00C13EAB" w:rsidRDefault="007B6B94" w:rsidP="0013691B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Prototype’s next iterations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C856CE" w:rsidP="0013691B">
                  <w:pPr>
                    <w:spacing w:before="40" w:after="40"/>
                  </w:pPr>
                  <w:r>
                    <w:t>09/21/16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20</w:t>
                  </w:r>
                  <w:r w:rsidR="00C856CE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C856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3691B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13691B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Added functionality in prototype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3691B" w:rsidRDefault="00D635CE" w:rsidP="0013691B">
                  <w:pPr>
                    <w:spacing w:before="40" w:after="40"/>
                  </w:pPr>
                  <w:r>
                    <w:t>09/29/16</w:t>
                  </w:r>
                </w:p>
              </w:tc>
              <w:tc>
                <w:tcPr>
                  <w:tcW w:w="1606" w:type="dxa"/>
                  <w:vAlign w:val="top"/>
                </w:tcPr>
                <w:p w:rsidR="0013691B" w:rsidRDefault="00C03736" w:rsidP="0013691B">
                  <w:pPr>
                    <w:spacing w:before="40" w:after="40"/>
                  </w:pPr>
                  <w:r>
                    <w:t>3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3691B" w:rsidRPr="00C13EAB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635CE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D635CE" w:rsidRDefault="00C03736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</w:t>
                  </w:r>
                  <w:r w:rsidR="00D635CE">
                    <w:t xml:space="preserve"> the 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10/16</w:t>
                  </w:r>
                  <w:r w:rsidR="00D635CE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D635CE" w:rsidRDefault="007718AC" w:rsidP="0013691B">
                  <w:pPr>
                    <w:spacing w:before="40" w:after="40"/>
                  </w:pPr>
                  <w:r>
                    <w:t>10</w:t>
                  </w:r>
                  <w:r w:rsidR="00D635CE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635CE" w:rsidRDefault="00D635CE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8AC" w:rsidRPr="00C13EAB" w:rsidTr="0013691B">
              <w:trPr>
                <w:gridAfter w:val="1"/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8AC" w:rsidRDefault="007718AC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10/16/16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8AC" w:rsidRDefault="002815BD" w:rsidP="0013691B">
                  <w:pPr>
                    <w:spacing w:before="40" w:after="40"/>
                  </w:pPr>
                  <w:r>
                    <w:t>80</w:t>
                  </w:r>
                  <w:r w:rsidR="007718AC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8AC" w:rsidRDefault="007718AC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71B90" w:rsidRPr="00C13EAB" w:rsidTr="0013691B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2557" w:type="dxa"/>
                <w:trHeight w:val="345"/>
              </w:trPr>
              <w:tc>
                <w:tcPr>
                  <w:tcW w:w="2968" w:type="dxa"/>
                  <w:vAlign w:val="top"/>
                </w:tcPr>
                <w:p w:rsidR="00771B90" w:rsidRDefault="00771B90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Adding User Permission Control to the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771B90" w:rsidRDefault="00C6395D" w:rsidP="0013691B">
                  <w:pPr>
                    <w:spacing w:before="40" w:after="40"/>
                  </w:pPr>
                  <w:r>
                    <w:t>11/24</w:t>
                  </w:r>
                  <w:bookmarkStart w:id="27" w:name="_GoBack"/>
                  <w:bookmarkEnd w:id="27"/>
                  <w:r w:rsidR="00771B90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771B90" w:rsidRDefault="002815BD" w:rsidP="0013691B">
                  <w:pPr>
                    <w:spacing w:before="40" w:after="40"/>
                  </w:pPr>
                  <w:r>
                    <w:t>80</w:t>
                  </w:r>
                  <w:r w:rsidR="00771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71B90" w:rsidRDefault="00771B90" w:rsidP="0013691B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D6695C">
                  <w:r>
                    <w:lastRenderedPageBreak/>
                    <w:t>Based on our project miles</w:t>
                  </w:r>
                  <w:r w:rsidR="00C03736">
                    <w:t>tone, the team is on schedule applying the changes on the diagrams.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4709C9" w:rsidP="00C03736">
                  <w:r>
                    <w:t xml:space="preserve">The team is </w:t>
                  </w:r>
                  <w:r w:rsidR="00C03736">
                    <w:t>focusing on adding functionalities on the prototype system.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B800D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B800D2" w:rsidRPr="00C13EAB" w:rsidTr="00B800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B800D2" w:rsidRPr="00C13EAB" w:rsidRDefault="00B800D2" w:rsidP="00B800D2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C856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C856CE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800D2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3691B" w:rsidRPr="00C13EAB" w:rsidRDefault="00C856CE" w:rsidP="00C856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Changes in some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13691B" w:rsidRPr="00C13EAB" w:rsidRDefault="00C856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C856CE" w:rsidRPr="002E63DC" w:rsidRDefault="00C03736" w:rsidP="00C856CE">
                  <w:pPr>
                    <w:spacing w:before="40" w:after="40"/>
                  </w:pPr>
                  <w:r>
                    <w:t>10/17</w:t>
                  </w:r>
                  <w:r w:rsidR="00C856CE">
                    <w:t>/16</w:t>
                  </w:r>
                </w:p>
                <w:p w:rsidR="0013691B" w:rsidRPr="002E63DC" w:rsidRDefault="0013691B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13691B" w:rsidRPr="002E63DC" w:rsidRDefault="00C856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3691B" w:rsidRDefault="00C6395D" w:rsidP="00F22B07">
                  <w:r>
                    <w:t>Almost all of the diagrams are complete.</w:t>
                  </w:r>
                </w:p>
                <w:p w:rsidR="0013691B" w:rsidRPr="00C13EAB" w:rsidRDefault="0013691B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635CE" w:rsidP="00D635CE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Comple</w:t>
                  </w:r>
                  <w:r w:rsidR="002815BD">
                    <w:t xml:space="preserve">tion of prototype system </w:t>
                  </w:r>
                  <w:r>
                    <w:t>iteration</w:t>
                  </w:r>
                  <w:r w:rsidR="002815BD">
                    <w:t>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635CE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6395D" w:rsidP="008F4C3C">
                  <w:pPr>
                    <w:spacing w:before="40" w:after="40"/>
                  </w:pPr>
                  <w:r>
                    <w:t>11/30</w:t>
                  </w:r>
                  <w:r w:rsidR="00D635CE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635C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2815BD" w:rsidP="00F22B07">
                  <w:r>
                    <w:t>Third</w:t>
                  </w:r>
                  <w:r w:rsidR="00D635CE">
                    <w:t xml:space="preserve"> iteration of prototype still on process.</w:t>
                  </w:r>
                </w:p>
              </w:tc>
            </w:tr>
            <w:tr w:rsidR="002815B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2815BD" w:rsidRDefault="002815BD" w:rsidP="00C6395D">
                  <w:pPr>
                    <w:pStyle w:val="ListParagraph"/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2815BD" w:rsidRDefault="002815BD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2815BD" w:rsidRDefault="002815BD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2815BD" w:rsidRDefault="002815BD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2815BD" w:rsidRDefault="002815BD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8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Based on the milestone deli</w:t>
                  </w:r>
                  <w:r w:rsidR="00C856CE">
                    <w:t>verable, the project can be completed on time.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2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9"/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  <w:r>
                    <w:t>Still not clarified that the project deliverable is on with its acceptable quality levels.</w:t>
                  </w:r>
                </w:p>
                <w:p w:rsidR="00B800D2" w:rsidRDefault="00B800D2" w:rsidP="00B800D2">
                  <w:pPr>
                    <w:spacing w:before="40" w:after="40"/>
                    <w:ind w:left="360"/>
                  </w:pPr>
                </w:p>
                <w:bookmarkStart w:id="30" w:name="Text24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  <w:p w:rsidR="00B800D2" w:rsidRPr="00C13EAB" w:rsidRDefault="00B800D2" w:rsidP="00B800D2">
                  <w:pPr>
                    <w:spacing w:before="40" w:after="40"/>
                    <w:ind w:left="36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B6B94" w:rsidRDefault="00C856CE" w:rsidP="0013691B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 apply all the changes in some diagrams.</w:t>
                  </w:r>
                </w:p>
                <w:p w:rsidR="00C856CE" w:rsidRPr="00D6695C" w:rsidRDefault="00C856CE" w:rsidP="007718AC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To</w:t>
                  </w:r>
                  <w:r w:rsidR="00D635CE">
                    <w:t xml:space="preserve"> </w:t>
                  </w:r>
                  <w:r w:rsidR="007718AC">
                    <w:t>finish adding functionalities to the prototype system.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  <w:r w:rsidR="00B800D2">
                    <w:t>: N/A</w:t>
                  </w:r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  <w:r w:rsidR="00B800D2">
                    <w:t>: NA</w:t>
                  </w:r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  <w:r w:rsidR="00B800D2">
                    <w:t>: N/A</w:t>
                  </w:r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  <w:r w:rsidR="00B800D2">
                    <w:t>: N/A</w:t>
                  </w:r>
                </w:p>
                <w:bookmarkStart w:id="36" w:name="Text31"/>
                <w:p w:rsidR="00D6695C" w:rsidRPr="00C13EAB" w:rsidRDefault="00F22B07" w:rsidP="00B800D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  <w:r w:rsidR="00B800D2">
                    <w:t>: N/A</w:t>
                  </w:r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 w:rsidR="00B800D2">
                    <w:rPr>
                      <w:noProof/>
                    </w:rPr>
                    <w:t>Quality Management Review</w:t>
                  </w:r>
                  <w:r>
                    <w:rPr>
                      <w:noProof/>
                    </w:rPr>
                    <w:t>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6395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7B6B94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>
        <w:rPr>
          <w:sz w:val="26"/>
          <w:szCs w:val="26"/>
        </w:rPr>
        <w:t>PROJECT/RESEACH</w:t>
      </w:r>
      <w:r w:rsidR="000472CA" w:rsidRPr="00A951F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PROGRESS </w:t>
      </w:r>
      <w:r w:rsidR="000472CA" w:rsidRPr="00A951FF">
        <w:rPr>
          <w:sz w:val="26"/>
          <w:szCs w:val="26"/>
        </w:rPr>
        <w:t>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9045D">
        <w:t>Neil Orven Cueto</w:t>
      </w:r>
    </w:p>
    <w:p w:rsidR="008E1BD5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95F5D" w:rsidRDefault="00195F5D" w:rsidP="008E1BD5"/>
    <w:p w:rsidR="00195F5D" w:rsidRPr="00160B81" w:rsidRDefault="00195F5D" w:rsidP="008E1BD5"/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26784">
        <w:t xml:space="preserve">Mr. </w:t>
      </w:r>
      <w:r w:rsidR="00C6395D">
        <w:t>Jose Eugene Quesada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195F5D" w:rsidRDefault="00195F5D" w:rsidP="008E1BD5">
      <w:pPr>
        <w:pStyle w:val="FieldText"/>
        <w:rPr>
          <w:rFonts w:cs="Arial"/>
        </w:rPr>
      </w:pPr>
    </w:p>
    <w:p w:rsidR="003A1956" w:rsidRDefault="003A1956" w:rsidP="003A1956">
      <w:pPr>
        <w:spacing w:before="240" w:after="240"/>
        <w:jc w:val="center"/>
      </w:pP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2" w:name="_Toc67755746"/>
      <w:bookmarkStart w:id="43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2"/>
      <w:bookmarkEnd w:id="43"/>
    </w:p>
    <w:p w:rsidR="00C27667" w:rsidRDefault="00D7046C" w:rsidP="003A1956">
      <w:pPr>
        <w:pStyle w:val="Heading2"/>
        <w:spacing w:before="480" w:after="240"/>
      </w:pPr>
      <w:bookmarkStart w:id="44" w:name="_Toc67755747"/>
      <w:bookmarkStart w:id="45" w:name="_Toc77392563"/>
      <w:r>
        <w:t>Document Guidelines</w:t>
      </w:r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  <w:bookmarkStart w:id="46" w:name="Omitted"/>
      <w:bookmarkStart w:id="47" w:name="_Project_Charter_Document_Sections_O"/>
      <w:bookmarkStart w:id="48" w:name="_Project_Quality_Plan_Sections_Omitt"/>
      <w:bookmarkStart w:id="49" w:name="_Toc527953329"/>
      <w:bookmarkStart w:id="50" w:name="_Toc67755752"/>
      <w:bookmarkEnd w:id="46"/>
      <w:bookmarkEnd w:id="47"/>
      <w:bookmarkEnd w:id="48"/>
    </w:p>
    <w:p w:rsidR="002D5392" w:rsidRDefault="00C27667" w:rsidP="003A1956">
      <w:pPr>
        <w:pStyle w:val="Heading2"/>
        <w:spacing w:before="480" w:after="240"/>
      </w:pPr>
      <w:bookmarkStart w:id="51" w:name="_Toc77392564"/>
      <w:r>
        <w:t>Project</w:t>
      </w:r>
      <w:r w:rsidR="007B6B94">
        <w:t>/Research</w:t>
      </w:r>
      <w:r>
        <w:t xml:space="preserve"> </w:t>
      </w:r>
      <w:r w:rsidR="007B6B94">
        <w:t>Progress</w:t>
      </w:r>
      <w:r w:rsidR="000472CA">
        <w:t xml:space="preserve"> Report</w:t>
      </w:r>
      <w:r>
        <w:t xml:space="preserve"> Sections Omitted</w:t>
      </w:r>
      <w:bookmarkEnd w:id="49"/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6395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5F" w:rsidRDefault="005B0F5F">
      <w:r>
        <w:separator/>
      </w:r>
    </w:p>
  </w:endnote>
  <w:endnote w:type="continuationSeparator" w:id="0">
    <w:p w:rsidR="005B0F5F" w:rsidRDefault="005B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6395D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6395D">
      <w:rPr>
        <w:noProof/>
        <w:sz w:val="18"/>
        <w:szCs w:val="18"/>
      </w:rPr>
      <w:t>11/20/2016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5F" w:rsidRDefault="005B0F5F">
      <w:r>
        <w:separator/>
      </w:r>
    </w:p>
  </w:footnote>
  <w:footnote w:type="continuationSeparator" w:id="0">
    <w:p w:rsidR="005B0F5F" w:rsidRDefault="005B0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5669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2E944268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116"/>
    <w:rsid w:val="0009045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17912"/>
    <w:rsid w:val="001206D4"/>
    <w:rsid w:val="001252A7"/>
    <w:rsid w:val="001320EC"/>
    <w:rsid w:val="001328A3"/>
    <w:rsid w:val="0013642E"/>
    <w:rsid w:val="0013691B"/>
    <w:rsid w:val="001474A1"/>
    <w:rsid w:val="001569E8"/>
    <w:rsid w:val="00160B81"/>
    <w:rsid w:val="00165C78"/>
    <w:rsid w:val="0017020B"/>
    <w:rsid w:val="0017213B"/>
    <w:rsid w:val="00195F5D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3B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15BD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27A2D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57D1B"/>
    <w:rsid w:val="00461730"/>
    <w:rsid w:val="004656E5"/>
    <w:rsid w:val="004709C9"/>
    <w:rsid w:val="00476057"/>
    <w:rsid w:val="004852E4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45DB"/>
    <w:rsid w:val="004F6761"/>
    <w:rsid w:val="00500E9A"/>
    <w:rsid w:val="005176A1"/>
    <w:rsid w:val="00524BE7"/>
    <w:rsid w:val="005272F4"/>
    <w:rsid w:val="00534D52"/>
    <w:rsid w:val="0056558C"/>
    <w:rsid w:val="00573191"/>
    <w:rsid w:val="00575EE7"/>
    <w:rsid w:val="005A0EF4"/>
    <w:rsid w:val="005A6DC8"/>
    <w:rsid w:val="005B0F5F"/>
    <w:rsid w:val="005B2D77"/>
    <w:rsid w:val="005C1B07"/>
    <w:rsid w:val="005C6B99"/>
    <w:rsid w:val="005D00AA"/>
    <w:rsid w:val="005E52B2"/>
    <w:rsid w:val="005F7092"/>
    <w:rsid w:val="005F7DD6"/>
    <w:rsid w:val="00606E33"/>
    <w:rsid w:val="006159CB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346D"/>
    <w:rsid w:val="00765F37"/>
    <w:rsid w:val="007718AC"/>
    <w:rsid w:val="00771B90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6B94"/>
    <w:rsid w:val="007C31D8"/>
    <w:rsid w:val="007C439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D742C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2E77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3634F"/>
    <w:rsid w:val="00B566A3"/>
    <w:rsid w:val="00B75410"/>
    <w:rsid w:val="00B800D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3736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95D"/>
    <w:rsid w:val="00C76BAB"/>
    <w:rsid w:val="00C805B3"/>
    <w:rsid w:val="00C856CE"/>
    <w:rsid w:val="00C9313D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35CE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358E"/>
    <w:rsid w:val="00DA4E1F"/>
    <w:rsid w:val="00DA60B8"/>
    <w:rsid w:val="00DA7B32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7480"/>
    <w:rsid w:val="00F00701"/>
    <w:rsid w:val="00F012F3"/>
    <w:rsid w:val="00F01BDA"/>
    <w:rsid w:val="00F05634"/>
    <w:rsid w:val="00F1347A"/>
    <w:rsid w:val="00F22B07"/>
    <w:rsid w:val="00F26784"/>
    <w:rsid w:val="00F267E7"/>
    <w:rsid w:val="00F27B3B"/>
    <w:rsid w:val="00F34CA0"/>
    <w:rsid w:val="00F36D60"/>
    <w:rsid w:val="00F471B3"/>
    <w:rsid w:val="00F47844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3A271"/>
  <w15:docId w15:val="{D11ADDCD-F81A-4146-8CC8-831160A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9D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161</TotalTime>
  <Pages>1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Neil Cueto</cp:lastModifiedBy>
  <cp:revision>30</cp:revision>
  <cp:lastPrinted>2004-07-12T06:29:00Z</cp:lastPrinted>
  <dcterms:created xsi:type="dcterms:W3CDTF">2013-05-08T02:00:00Z</dcterms:created>
  <dcterms:modified xsi:type="dcterms:W3CDTF">2016-11-20T09:28:00Z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